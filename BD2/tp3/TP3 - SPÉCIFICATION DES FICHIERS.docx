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75B3F" w14:textId="0EAFB7A6" w:rsidR="00157B8C" w:rsidRPr="00EC0646" w:rsidRDefault="000461CD" w:rsidP="00157B8C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en-US"/>
        </w:rPr>
      </w:pPr>
      <w:r w:rsidRPr="00EC0646">
        <w:rPr>
          <w:rFonts w:ascii="Arial" w:eastAsia="Times New Roman" w:hAnsi="Arial" w:cs="Arial"/>
          <w:b/>
          <w:color w:val="1D4A67"/>
          <w:sz w:val="21"/>
          <w:szCs w:val="21"/>
          <w:shd w:val="clear" w:color="auto" w:fill="FFFFFF"/>
          <w:lang w:val="fr-CA" w:eastAsia="en-US"/>
        </w:rPr>
        <w:t>Alvaro Cuervo</w:t>
      </w:r>
      <w:r w:rsidR="00157B8C" w:rsidRPr="00EC0646">
        <w:rPr>
          <w:rFonts w:ascii="Arial" w:eastAsia="Times New Roman" w:hAnsi="Arial" w:cs="Arial"/>
          <w:b/>
          <w:color w:val="1D4A67"/>
          <w:sz w:val="21"/>
          <w:szCs w:val="21"/>
          <w:shd w:val="clear" w:color="auto" w:fill="FFFFFF"/>
          <w:lang w:val="fr-CA" w:eastAsia="en-US"/>
        </w:rPr>
        <w:t xml:space="preserve"> </w:t>
      </w:r>
    </w:p>
    <w:p w14:paraId="0AE43743" w14:textId="77777777" w:rsidR="00157B8C" w:rsidRPr="00EC0646" w:rsidRDefault="00157B8C" w:rsidP="00157B8C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en-US"/>
        </w:rPr>
      </w:pPr>
    </w:p>
    <w:p w14:paraId="7028C1BB" w14:textId="77777777" w:rsidR="00A96F06" w:rsidRPr="00EC0646" w:rsidRDefault="00157B8C">
      <w:pPr>
        <w:pStyle w:val="Title"/>
        <w:rPr>
          <w:lang w:val="fr-CA"/>
        </w:rPr>
      </w:pPr>
      <w:r w:rsidRPr="00EC0646">
        <w:rPr>
          <w:lang w:val="fr-CA"/>
        </w:rPr>
        <w:t>TP3 (</w:t>
      </w:r>
      <w:r w:rsidRPr="00EC0646">
        <w:rPr>
          <w:sz w:val="36"/>
          <w:szCs w:val="36"/>
          <w:lang w:val="fr-CA"/>
        </w:rPr>
        <w:t>spécification des</w:t>
      </w:r>
      <w:bookmarkStart w:id="0" w:name="_GoBack"/>
      <w:bookmarkEnd w:id="0"/>
      <w:r w:rsidRPr="00EC0646">
        <w:rPr>
          <w:sz w:val="36"/>
          <w:szCs w:val="36"/>
          <w:lang w:val="fr-CA"/>
        </w:rPr>
        <w:t xml:space="preserve"> fichierS</w:t>
      </w:r>
      <w:r w:rsidRPr="00EC0646">
        <w:rPr>
          <w:lang w:val="fr-CA"/>
        </w:rPr>
        <w:t>)</w:t>
      </w:r>
    </w:p>
    <w:p w14:paraId="669D0C35" w14:textId="77777777" w:rsidR="00A96F06" w:rsidRPr="00EC0646" w:rsidRDefault="00157B8C">
      <w:pPr>
        <w:pStyle w:val="Heading1"/>
        <w:rPr>
          <w:b/>
          <w:lang w:val="fr-CA"/>
        </w:rPr>
      </w:pPr>
      <w:r w:rsidRPr="00EC0646">
        <w:rPr>
          <w:b/>
          <w:lang w:val="fr-CA"/>
        </w:rPr>
        <w:t>FICHIER input.csv</w:t>
      </w:r>
    </w:p>
    <w:p w14:paraId="31EA2F09" w14:textId="77777777" w:rsidR="00A96F06" w:rsidRPr="00EC0646" w:rsidRDefault="00157B8C">
      <w:pPr>
        <w:pStyle w:val="Heading2"/>
        <w:rPr>
          <w:b/>
          <w:lang w:val="fr-CA"/>
        </w:rPr>
      </w:pPr>
      <w:r w:rsidRPr="00EC0646">
        <w:rPr>
          <w:b/>
          <w:lang w:val="fr-CA"/>
        </w:rPr>
        <w:t xml:space="preserve">21 </w:t>
      </w:r>
      <w:r w:rsidR="00B84DC0" w:rsidRPr="00EC0646">
        <w:rPr>
          <w:b/>
          <w:lang w:val="fr-CA"/>
        </w:rPr>
        <w:t xml:space="preserve">NŒUDS </w:t>
      </w:r>
      <w:r w:rsidRPr="00EC0646">
        <w:rPr>
          <w:b/>
          <w:lang w:val="fr-CA"/>
        </w:rPr>
        <w:t>AU TOTAL</w:t>
      </w:r>
    </w:p>
    <w:p w14:paraId="001B47B0" w14:textId="77777777" w:rsidR="00A96F06" w:rsidRPr="00EC0646" w:rsidRDefault="00B84DC0" w:rsidP="00157B8C">
      <w:pPr>
        <w:pStyle w:val="Heading3"/>
        <w:rPr>
          <w:b/>
          <w:lang w:val="fr-CA"/>
        </w:rPr>
      </w:pPr>
      <w:r w:rsidRPr="00EC0646">
        <w:rPr>
          <w:b/>
          <w:lang w:val="fr-CA"/>
        </w:rPr>
        <w:t xml:space="preserve">NŒUDS </w:t>
      </w:r>
      <w:r w:rsidR="00380A09" w:rsidRPr="00EC0646">
        <w:rPr>
          <w:b/>
          <w:lang w:val="fr-CA"/>
        </w:rPr>
        <w:t xml:space="preserve">1 – 18 </w:t>
      </w:r>
      <w:r w:rsidR="00165304" w:rsidRPr="00EC0646">
        <w:rPr>
          <w:b/>
          <w:lang w:val="fr-CA"/>
        </w:rPr>
        <w:t>(genre du film)</w:t>
      </w:r>
    </w:p>
    <w:p w14:paraId="62151BA0" w14:textId="77777777" w:rsidR="00E94BD9" w:rsidRPr="00EC0646" w:rsidRDefault="00E94BD9" w:rsidP="00E94BD9">
      <w:pPr>
        <w:pStyle w:val="Heading3"/>
        <w:numPr>
          <w:ilvl w:val="0"/>
          <w:numId w:val="0"/>
        </w:numPr>
        <w:ind w:left="1080"/>
        <w:rPr>
          <w:lang w:val="fr-CA"/>
        </w:rPr>
      </w:pPr>
    </w:p>
    <w:p w14:paraId="2BDB8A1A" w14:textId="622A7EA8" w:rsidR="00E94BD9" w:rsidRPr="00EC0646" w:rsidRDefault="007C2CCB" w:rsidP="00E94BD9">
      <w:pPr>
        <w:pStyle w:val="Heading3"/>
        <w:numPr>
          <w:ilvl w:val="0"/>
          <w:numId w:val="0"/>
        </w:numPr>
        <w:ind w:left="1440"/>
        <w:rPr>
          <w:lang w:val="fr-CA"/>
        </w:rPr>
      </w:pPr>
      <w:r w:rsidRPr="00EC0646">
        <w:rPr>
          <w:lang w:val="fr-CA"/>
        </w:rPr>
        <w:t xml:space="preserve">Chaque nœud représente </w:t>
      </w:r>
      <w:r w:rsidR="00EC0646" w:rsidRPr="00EC0646">
        <w:rPr>
          <w:lang w:val="fr-CA"/>
        </w:rPr>
        <w:t>un genre</w:t>
      </w:r>
      <w:r w:rsidRPr="00EC0646">
        <w:rPr>
          <w:lang w:val="fr-CA"/>
        </w:rPr>
        <w:t xml:space="preserve">, si le genre est </w:t>
      </w:r>
      <w:r w:rsidR="00EC0646" w:rsidRPr="00EC0646">
        <w:rPr>
          <w:lang w:val="fr-CA"/>
        </w:rPr>
        <w:t>présent</w:t>
      </w:r>
      <w:r w:rsidRPr="00EC0646">
        <w:rPr>
          <w:lang w:val="fr-CA"/>
        </w:rPr>
        <w:t xml:space="preserve"> pour un film le nœud obtient </w:t>
      </w:r>
      <w:r w:rsidR="00EC0646" w:rsidRPr="00EC0646">
        <w:rPr>
          <w:lang w:val="fr-CA"/>
        </w:rPr>
        <w:t>une valeur</w:t>
      </w:r>
      <w:r w:rsidRPr="00EC0646">
        <w:rPr>
          <w:lang w:val="fr-CA"/>
        </w:rPr>
        <w:t xml:space="preserve"> de 1, 0 autrement.</w:t>
      </w:r>
    </w:p>
    <w:p w14:paraId="518C3240" w14:textId="77777777" w:rsidR="007C2CCB" w:rsidRPr="00EC0646" w:rsidRDefault="007C2CCB" w:rsidP="00E94BD9">
      <w:pPr>
        <w:pStyle w:val="Heading3"/>
        <w:numPr>
          <w:ilvl w:val="0"/>
          <w:numId w:val="0"/>
        </w:numPr>
        <w:ind w:left="1440"/>
        <w:rPr>
          <w:lang w:val="fr-CA"/>
        </w:rPr>
      </w:pPr>
    </w:p>
    <w:p w14:paraId="3199CF21" w14:textId="77777777" w:rsidR="00165304" w:rsidRPr="00EC0646" w:rsidRDefault="00B84DC0" w:rsidP="00157B8C">
      <w:pPr>
        <w:pStyle w:val="Heading3"/>
        <w:rPr>
          <w:b/>
          <w:lang w:val="fr-CA"/>
        </w:rPr>
      </w:pPr>
      <w:r w:rsidRPr="00EC0646">
        <w:rPr>
          <w:b/>
          <w:lang w:val="fr-CA"/>
        </w:rPr>
        <w:t xml:space="preserve">NŒUD </w:t>
      </w:r>
      <w:r w:rsidR="00165304" w:rsidRPr="00EC0646">
        <w:rPr>
          <w:b/>
          <w:lang w:val="fr-CA"/>
        </w:rPr>
        <w:t>19 (âge de la personne)</w:t>
      </w:r>
    </w:p>
    <w:p w14:paraId="1FD3A0FF" w14:textId="77777777" w:rsidR="00CC0525" w:rsidRPr="00EC0646" w:rsidRDefault="00CC0525" w:rsidP="00CC0525">
      <w:pPr>
        <w:pStyle w:val="Heading3"/>
        <w:numPr>
          <w:ilvl w:val="0"/>
          <w:numId w:val="0"/>
        </w:numPr>
        <w:ind w:left="1080"/>
        <w:rPr>
          <w:lang w:val="fr-CA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394"/>
        <w:gridCol w:w="3436"/>
      </w:tblGrid>
      <w:tr w:rsidR="00CC0525" w:rsidRPr="00EC0646" w14:paraId="4F9F9CBA" w14:textId="77777777" w:rsidTr="00CC0525">
        <w:tc>
          <w:tcPr>
            <w:tcW w:w="4315" w:type="dxa"/>
          </w:tcPr>
          <w:p w14:paraId="407F6155" w14:textId="6093BA2E" w:rsidR="00CC0525" w:rsidRPr="00EC0646" w:rsidRDefault="00CC0525" w:rsidP="00CC052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1</w:t>
            </w:r>
          </w:p>
        </w:tc>
        <w:tc>
          <w:tcPr>
            <w:tcW w:w="4315" w:type="dxa"/>
          </w:tcPr>
          <w:p w14:paraId="71C5E2ED" w14:textId="3E7ABDE5" w:rsidR="00CC0525" w:rsidRPr="00EC0646" w:rsidRDefault="00CC0525" w:rsidP="00CC052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0.14</w:t>
            </w:r>
          </w:p>
        </w:tc>
      </w:tr>
      <w:tr w:rsidR="00CC0525" w:rsidRPr="00EC0646" w14:paraId="44B8BAA1" w14:textId="77777777" w:rsidTr="00CC0525">
        <w:tc>
          <w:tcPr>
            <w:tcW w:w="4315" w:type="dxa"/>
          </w:tcPr>
          <w:p w14:paraId="394C6483" w14:textId="1E5A5460" w:rsidR="00CC0525" w:rsidRPr="00EC0646" w:rsidRDefault="00CC0525" w:rsidP="00CC052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18</w:t>
            </w:r>
          </w:p>
        </w:tc>
        <w:tc>
          <w:tcPr>
            <w:tcW w:w="4315" w:type="dxa"/>
          </w:tcPr>
          <w:p w14:paraId="42B8C05E" w14:textId="05D3BF0E" w:rsidR="00CC0525" w:rsidRPr="00EC0646" w:rsidRDefault="00CC0525" w:rsidP="00CC052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0.28</w:t>
            </w:r>
          </w:p>
        </w:tc>
      </w:tr>
      <w:tr w:rsidR="00CC0525" w:rsidRPr="00EC0646" w14:paraId="3521D069" w14:textId="77777777" w:rsidTr="00CC0525">
        <w:tc>
          <w:tcPr>
            <w:tcW w:w="4315" w:type="dxa"/>
          </w:tcPr>
          <w:p w14:paraId="7DDC7C37" w14:textId="0A639C4D" w:rsidR="00CC0525" w:rsidRPr="00EC0646" w:rsidRDefault="00CC0525" w:rsidP="00CC052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25</w:t>
            </w:r>
          </w:p>
        </w:tc>
        <w:tc>
          <w:tcPr>
            <w:tcW w:w="4315" w:type="dxa"/>
          </w:tcPr>
          <w:p w14:paraId="0E963FFF" w14:textId="27552CCB" w:rsidR="00CC0525" w:rsidRPr="00EC0646" w:rsidRDefault="00CC0525" w:rsidP="00CC052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0.42</w:t>
            </w:r>
          </w:p>
        </w:tc>
      </w:tr>
      <w:tr w:rsidR="00CC0525" w:rsidRPr="00EC0646" w14:paraId="4419AE2A" w14:textId="77777777" w:rsidTr="00CC0525">
        <w:tc>
          <w:tcPr>
            <w:tcW w:w="4315" w:type="dxa"/>
          </w:tcPr>
          <w:p w14:paraId="6D451D84" w14:textId="2A6FFD02" w:rsidR="00CC0525" w:rsidRPr="00EC0646" w:rsidRDefault="00CC0525" w:rsidP="00CC052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35</w:t>
            </w:r>
          </w:p>
        </w:tc>
        <w:tc>
          <w:tcPr>
            <w:tcW w:w="4315" w:type="dxa"/>
          </w:tcPr>
          <w:p w14:paraId="0F8A34D6" w14:textId="09A41DC6" w:rsidR="00CC0525" w:rsidRPr="00EC0646" w:rsidRDefault="00CC0525" w:rsidP="00CC052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0.56</w:t>
            </w:r>
          </w:p>
        </w:tc>
      </w:tr>
      <w:tr w:rsidR="00CC0525" w:rsidRPr="00EC0646" w14:paraId="29B5F714" w14:textId="77777777" w:rsidTr="00CC0525">
        <w:tc>
          <w:tcPr>
            <w:tcW w:w="4315" w:type="dxa"/>
          </w:tcPr>
          <w:p w14:paraId="283B527B" w14:textId="2549F0B2" w:rsidR="00CC0525" w:rsidRPr="00EC0646" w:rsidRDefault="00CC0525" w:rsidP="00CC052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45</w:t>
            </w:r>
          </w:p>
        </w:tc>
        <w:tc>
          <w:tcPr>
            <w:tcW w:w="4315" w:type="dxa"/>
          </w:tcPr>
          <w:p w14:paraId="06D80EA1" w14:textId="21A811EA" w:rsidR="00CC0525" w:rsidRPr="00EC0646" w:rsidRDefault="00CC0525" w:rsidP="00CC052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0.70</w:t>
            </w:r>
          </w:p>
        </w:tc>
      </w:tr>
      <w:tr w:rsidR="00CC0525" w:rsidRPr="00EC0646" w14:paraId="714398E8" w14:textId="77777777" w:rsidTr="00CC0525">
        <w:tc>
          <w:tcPr>
            <w:tcW w:w="4315" w:type="dxa"/>
          </w:tcPr>
          <w:p w14:paraId="44D483C5" w14:textId="20A3B4A2" w:rsidR="00CC0525" w:rsidRPr="00EC0646" w:rsidRDefault="00CC0525" w:rsidP="00CC052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50</w:t>
            </w:r>
          </w:p>
        </w:tc>
        <w:tc>
          <w:tcPr>
            <w:tcW w:w="4315" w:type="dxa"/>
          </w:tcPr>
          <w:p w14:paraId="27CFFDAD" w14:textId="47C3F2AF" w:rsidR="00CC0525" w:rsidRPr="00EC0646" w:rsidRDefault="00CC0525" w:rsidP="00CC052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0.84</w:t>
            </w:r>
          </w:p>
        </w:tc>
      </w:tr>
      <w:tr w:rsidR="00CC0525" w:rsidRPr="00EC0646" w14:paraId="1137AC24" w14:textId="77777777" w:rsidTr="00CC0525">
        <w:tc>
          <w:tcPr>
            <w:tcW w:w="4315" w:type="dxa"/>
          </w:tcPr>
          <w:p w14:paraId="494DEBED" w14:textId="435567C5" w:rsidR="00CC0525" w:rsidRPr="00EC0646" w:rsidRDefault="00CC0525" w:rsidP="00CC052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56</w:t>
            </w:r>
          </w:p>
        </w:tc>
        <w:tc>
          <w:tcPr>
            <w:tcW w:w="4315" w:type="dxa"/>
          </w:tcPr>
          <w:p w14:paraId="4D60AF73" w14:textId="4341F1A6" w:rsidR="00CC0525" w:rsidRPr="00EC0646" w:rsidRDefault="00CC0525" w:rsidP="00CC052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0.98</w:t>
            </w:r>
          </w:p>
        </w:tc>
      </w:tr>
    </w:tbl>
    <w:p w14:paraId="006265A1" w14:textId="77777777" w:rsidR="00CC0525" w:rsidRPr="00EC0646" w:rsidRDefault="00CC0525" w:rsidP="00CC0525">
      <w:pPr>
        <w:pStyle w:val="Heading5"/>
        <w:numPr>
          <w:ilvl w:val="0"/>
          <w:numId w:val="0"/>
        </w:numPr>
        <w:ind w:left="1800" w:hanging="360"/>
        <w:rPr>
          <w:lang w:val="fr-CA"/>
        </w:rPr>
      </w:pPr>
    </w:p>
    <w:p w14:paraId="74ABF490" w14:textId="77777777" w:rsidR="00165304" w:rsidRPr="00EC0646" w:rsidRDefault="00B84DC0" w:rsidP="00165304">
      <w:pPr>
        <w:pStyle w:val="Heading3"/>
        <w:rPr>
          <w:b/>
          <w:lang w:val="fr-CA"/>
        </w:rPr>
      </w:pPr>
      <w:r w:rsidRPr="00EC0646">
        <w:rPr>
          <w:b/>
          <w:lang w:val="fr-CA"/>
        </w:rPr>
        <w:t xml:space="preserve">NŒUD </w:t>
      </w:r>
      <w:r w:rsidR="00165304" w:rsidRPr="00EC0646">
        <w:rPr>
          <w:b/>
          <w:lang w:val="fr-CA"/>
        </w:rPr>
        <w:t>20 (occupation de la personne)</w:t>
      </w:r>
    </w:p>
    <w:p w14:paraId="6E1516E7" w14:textId="77777777" w:rsidR="002C0E62" w:rsidRPr="00EC0646" w:rsidRDefault="002C0E62" w:rsidP="002C0E62">
      <w:pPr>
        <w:pStyle w:val="Heading3"/>
        <w:numPr>
          <w:ilvl w:val="0"/>
          <w:numId w:val="0"/>
        </w:numPr>
        <w:ind w:left="1080"/>
        <w:rPr>
          <w:lang w:val="fr-C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17"/>
        <w:gridCol w:w="3573"/>
      </w:tblGrid>
      <w:tr w:rsidR="002C0E62" w:rsidRPr="00EC0646" w14:paraId="127AFADA" w14:textId="77777777" w:rsidTr="00D67EC4">
        <w:tc>
          <w:tcPr>
            <w:tcW w:w="3617" w:type="dxa"/>
          </w:tcPr>
          <w:p w14:paraId="3AF1996C" w14:textId="304D2BCE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</w:t>
            </w:r>
          </w:p>
        </w:tc>
        <w:tc>
          <w:tcPr>
            <w:tcW w:w="3573" w:type="dxa"/>
          </w:tcPr>
          <w:p w14:paraId="6197AAA9" w14:textId="6B5BED68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</w:t>
            </w:r>
          </w:p>
        </w:tc>
      </w:tr>
      <w:tr w:rsidR="002C0E62" w:rsidRPr="00EC0646" w14:paraId="3B235734" w14:textId="77777777" w:rsidTr="00D67EC4">
        <w:tc>
          <w:tcPr>
            <w:tcW w:w="3617" w:type="dxa"/>
          </w:tcPr>
          <w:p w14:paraId="12F62E6D" w14:textId="1B9657D4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1</w:t>
            </w:r>
          </w:p>
        </w:tc>
        <w:tc>
          <w:tcPr>
            <w:tcW w:w="3573" w:type="dxa"/>
          </w:tcPr>
          <w:p w14:paraId="095FCC0A" w14:textId="40AFA159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0.05</w:t>
            </w:r>
          </w:p>
        </w:tc>
      </w:tr>
      <w:tr w:rsidR="002C0E62" w:rsidRPr="00EC0646" w14:paraId="7BF17D0B" w14:textId="77777777" w:rsidTr="00D67EC4">
        <w:tc>
          <w:tcPr>
            <w:tcW w:w="3617" w:type="dxa"/>
          </w:tcPr>
          <w:p w14:paraId="55D528E0" w14:textId="71B41942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2</w:t>
            </w:r>
          </w:p>
        </w:tc>
        <w:tc>
          <w:tcPr>
            <w:tcW w:w="3573" w:type="dxa"/>
          </w:tcPr>
          <w:p w14:paraId="6D8E020C" w14:textId="2CCDA2D5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0.10</w:t>
            </w:r>
          </w:p>
        </w:tc>
      </w:tr>
      <w:tr w:rsidR="002C0E62" w:rsidRPr="00EC0646" w14:paraId="78DC729B" w14:textId="77777777" w:rsidTr="00D67EC4">
        <w:tc>
          <w:tcPr>
            <w:tcW w:w="3617" w:type="dxa"/>
          </w:tcPr>
          <w:p w14:paraId="7A570468" w14:textId="2539F07D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3</w:t>
            </w:r>
          </w:p>
        </w:tc>
        <w:tc>
          <w:tcPr>
            <w:tcW w:w="3573" w:type="dxa"/>
          </w:tcPr>
          <w:p w14:paraId="7750FBE5" w14:textId="67EC9480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0.15</w:t>
            </w:r>
          </w:p>
        </w:tc>
      </w:tr>
      <w:tr w:rsidR="002C0E62" w:rsidRPr="00EC0646" w14:paraId="15794A07" w14:textId="77777777" w:rsidTr="00D67EC4">
        <w:tc>
          <w:tcPr>
            <w:tcW w:w="3617" w:type="dxa"/>
          </w:tcPr>
          <w:p w14:paraId="3C258C3C" w14:textId="3ACBBA76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4</w:t>
            </w:r>
          </w:p>
        </w:tc>
        <w:tc>
          <w:tcPr>
            <w:tcW w:w="3573" w:type="dxa"/>
          </w:tcPr>
          <w:p w14:paraId="0781B13E" w14:textId="7A09EB82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0.20</w:t>
            </w:r>
          </w:p>
        </w:tc>
      </w:tr>
      <w:tr w:rsidR="002C0E62" w:rsidRPr="00EC0646" w14:paraId="2A439FF7" w14:textId="77777777" w:rsidTr="00D67EC4">
        <w:tc>
          <w:tcPr>
            <w:tcW w:w="3617" w:type="dxa"/>
          </w:tcPr>
          <w:p w14:paraId="6919B25A" w14:textId="34BD0C8C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5</w:t>
            </w:r>
          </w:p>
        </w:tc>
        <w:tc>
          <w:tcPr>
            <w:tcW w:w="3573" w:type="dxa"/>
          </w:tcPr>
          <w:p w14:paraId="19DC0F4C" w14:textId="699CC17A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0.25</w:t>
            </w:r>
          </w:p>
        </w:tc>
      </w:tr>
      <w:tr w:rsidR="002C0E62" w:rsidRPr="00EC0646" w14:paraId="088D9951" w14:textId="77777777" w:rsidTr="00D67EC4">
        <w:tc>
          <w:tcPr>
            <w:tcW w:w="3617" w:type="dxa"/>
          </w:tcPr>
          <w:p w14:paraId="7F5C99E6" w14:textId="53971BDE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6</w:t>
            </w:r>
          </w:p>
        </w:tc>
        <w:tc>
          <w:tcPr>
            <w:tcW w:w="3573" w:type="dxa"/>
          </w:tcPr>
          <w:p w14:paraId="1E88FE39" w14:textId="3DB74AD9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0.30</w:t>
            </w:r>
          </w:p>
        </w:tc>
      </w:tr>
      <w:tr w:rsidR="002C0E62" w:rsidRPr="00EC0646" w14:paraId="5902E1B2" w14:textId="77777777" w:rsidTr="00D67EC4">
        <w:tc>
          <w:tcPr>
            <w:tcW w:w="3617" w:type="dxa"/>
          </w:tcPr>
          <w:p w14:paraId="3B3F6C47" w14:textId="6714F8A6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7</w:t>
            </w:r>
          </w:p>
        </w:tc>
        <w:tc>
          <w:tcPr>
            <w:tcW w:w="3573" w:type="dxa"/>
          </w:tcPr>
          <w:p w14:paraId="0B29ADF2" w14:textId="3BBF4564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0.35</w:t>
            </w:r>
          </w:p>
        </w:tc>
      </w:tr>
      <w:tr w:rsidR="002C0E62" w:rsidRPr="00EC0646" w14:paraId="323EB0F9" w14:textId="77777777" w:rsidTr="00D67EC4">
        <w:tc>
          <w:tcPr>
            <w:tcW w:w="3617" w:type="dxa"/>
          </w:tcPr>
          <w:p w14:paraId="3251CC65" w14:textId="2A93F2D0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8</w:t>
            </w:r>
          </w:p>
        </w:tc>
        <w:tc>
          <w:tcPr>
            <w:tcW w:w="3573" w:type="dxa"/>
          </w:tcPr>
          <w:p w14:paraId="071B0295" w14:textId="33D5F002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0.40</w:t>
            </w:r>
          </w:p>
        </w:tc>
      </w:tr>
      <w:tr w:rsidR="002C0E62" w:rsidRPr="00EC0646" w14:paraId="2154C004" w14:textId="77777777" w:rsidTr="00D67EC4">
        <w:tc>
          <w:tcPr>
            <w:tcW w:w="3617" w:type="dxa"/>
          </w:tcPr>
          <w:p w14:paraId="533B8E9D" w14:textId="08D6EEBB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9</w:t>
            </w:r>
          </w:p>
        </w:tc>
        <w:tc>
          <w:tcPr>
            <w:tcW w:w="3573" w:type="dxa"/>
          </w:tcPr>
          <w:p w14:paraId="2EDAF77A" w14:textId="31655F09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0.45</w:t>
            </w:r>
          </w:p>
        </w:tc>
      </w:tr>
      <w:tr w:rsidR="002C0E62" w:rsidRPr="00EC0646" w14:paraId="42D12582" w14:textId="77777777" w:rsidTr="00D67EC4">
        <w:tc>
          <w:tcPr>
            <w:tcW w:w="3617" w:type="dxa"/>
          </w:tcPr>
          <w:p w14:paraId="7B72B685" w14:textId="38913541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10</w:t>
            </w:r>
          </w:p>
        </w:tc>
        <w:tc>
          <w:tcPr>
            <w:tcW w:w="3573" w:type="dxa"/>
          </w:tcPr>
          <w:p w14:paraId="7AD119A1" w14:textId="18FB9BBD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0.50</w:t>
            </w:r>
          </w:p>
        </w:tc>
      </w:tr>
      <w:tr w:rsidR="002C0E62" w:rsidRPr="00EC0646" w14:paraId="18ABDD3B" w14:textId="77777777" w:rsidTr="00D67EC4">
        <w:tc>
          <w:tcPr>
            <w:tcW w:w="3617" w:type="dxa"/>
          </w:tcPr>
          <w:p w14:paraId="48FB4E4D" w14:textId="35B4D6BB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11</w:t>
            </w:r>
          </w:p>
        </w:tc>
        <w:tc>
          <w:tcPr>
            <w:tcW w:w="3573" w:type="dxa"/>
          </w:tcPr>
          <w:p w14:paraId="6BF7B371" w14:textId="07924F5F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0.55</w:t>
            </w:r>
          </w:p>
        </w:tc>
      </w:tr>
      <w:tr w:rsidR="002C0E62" w:rsidRPr="00EC0646" w14:paraId="6FCA37CC" w14:textId="77777777" w:rsidTr="00D67EC4">
        <w:tc>
          <w:tcPr>
            <w:tcW w:w="3617" w:type="dxa"/>
          </w:tcPr>
          <w:p w14:paraId="4E349909" w14:textId="759E8EC9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12</w:t>
            </w:r>
          </w:p>
        </w:tc>
        <w:tc>
          <w:tcPr>
            <w:tcW w:w="3573" w:type="dxa"/>
          </w:tcPr>
          <w:p w14:paraId="52DFD3B9" w14:textId="12FB9B59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0.60</w:t>
            </w:r>
          </w:p>
        </w:tc>
      </w:tr>
      <w:tr w:rsidR="002C0E62" w:rsidRPr="00EC0646" w14:paraId="6260AAEB" w14:textId="77777777" w:rsidTr="00D67EC4">
        <w:tc>
          <w:tcPr>
            <w:tcW w:w="3617" w:type="dxa"/>
          </w:tcPr>
          <w:p w14:paraId="076C57C1" w14:textId="5ED8A077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13</w:t>
            </w:r>
          </w:p>
        </w:tc>
        <w:tc>
          <w:tcPr>
            <w:tcW w:w="3573" w:type="dxa"/>
          </w:tcPr>
          <w:p w14:paraId="626F496C" w14:textId="598362C6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0.65</w:t>
            </w:r>
          </w:p>
        </w:tc>
      </w:tr>
      <w:tr w:rsidR="002C0E62" w:rsidRPr="00EC0646" w14:paraId="1ECA0F94" w14:textId="77777777" w:rsidTr="00D67EC4">
        <w:tc>
          <w:tcPr>
            <w:tcW w:w="3617" w:type="dxa"/>
          </w:tcPr>
          <w:p w14:paraId="247C780A" w14:textId="3790E15A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14</w:t>
            </w:r>
          </w:p>
        </w:tc>
        <w:tc>
          <w:tcPr>
            <w:tcW w:w="3573" w:type="dxa"/>
          </w:tcPr>
          <w:p w14:paraId="5615D646" w14:textId="20711DAC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0.70</w:t>
            </w:r>
          </w:p>
        </w:tc>
      </w:tr>
      <w:tr w:rsidR="002C0E62" w:rsidRPr="00EC0646" w14:paraId="419A74FF" w14:textId="77777777" w:rsidTr="00D67EC4">
        <w:tc>
          <w:tcPr>
            <w:tcW w:w="3617" w:type="dxa"/>
          </w:tcPr>
          <w:p w14:paraId="19F4BE8A" w14:textId="4C2217A8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lastRenderedPageBreak/>
              <w:t>15</w:t>
            </w:r>
          </w:p>
        </w:tc>
        <w:tc>
          <w:tcPr>
            <w:tcW w:w="3573" w:type="dxa"/>
          </w:tcPr>
          <w:p w14:paraId="5D3E7EFC" w14:textId="2E8C1DDC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0.75</w:t>
            </w:r>
          </w:p>
        </w:tc>
      </w:tr>
      <w:tr w:rsidR="002C0E62" w:rsidRPr="00EC0646" w14:paraId="207016AC" w14:textId="77777777" w:rsidTr="00D67EC4">
        <w:tc>
          <w:tcPr>
            <w:tcW w:w="3617" w:type="dxa"/>
          </w:tcPr>
          <w:p w14:paraId="517D242F" w14:textId="52F25954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16</w:t>
            </w:r>
          </w:p>
        </w:tc>
        <w:tc>
          <w:tcPr>
            <w:tcW w:w="3573" w:type="dxa"/>
          </w:tcPr>
          <w:p w14:paraId="48E1FB3C" w14:textId="50625A9C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0.80</w:t>
            </w:r>
          </w:p>
        </w:tc>
      </w:tr>
      <w:tr w:rsidR="002C0E62" w:rsidRPr="00EC0646" w14:paraId="1537BBE3" w14:textId="77777777" w:rsidTr="00D67EC4">
        <w:tc>
          <w:tcPr>
            <w:tcW w:w="3617" w:type="dxa"/>
          </w:tcPr>
          <w:p w14:paraId="5BB0C02D" w14:textId="3659C86D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17</w:t>
            </w:r>
          </w:p>
        </w:tc>
        <w:tc>
          <w:tcPr>
            <w:tcW w:w="3573" w:type="dxa"/>
          </w:tcPr>
          <w:p w14:paraId="26C957BD" w14:textId="683AFCC5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0.85</w:t>
            </w:r>
          </w:p>
        </w:tc>
      </w:tr>
      <w:tr w:rsidR="002C0E62" w:rsidRPr="00EC0646" w14:paraId="3B972402" w14:textId="77777777" w:rsidTr="00D67EC4">
        <w:tc>
          <w:tcPr>
            <w:tcW w:w="3617" w:type="dxa"/>
          </w:tcPr>
          <w:p w14:paraId="436B91AC" w14:textId="2D6AE06E" w:rsidR="002C0E62" w:rsidRPr="00EC0646" w:rsidRDefault="002C0E62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18</w:t>
            </w:r>
          </w:p>
        </w:tc>
        <w:tc>
          <w:tcPr>
            <w:tcW w:w="3573" w:type="dxa"/>
          </w:tcPr>
          <w:p w14:paraId="10C04802" w14:textId="39FFF333" w:rsidR="002C0E62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0.90</w:t>
            </w:r>
          </w:p>
        </w:tc>
      </w:tr>
      <w:tr w:rsidR="00FB2543" w:rsidRPr="00EC0646" w14:paraId="73CD89C5" w14:textId="77777777" w:rsidTr="00D67EC4">
        <w:tc>
          <w:tcPr>
            <w:tcW w:w="3617" w:type="dxa"/>
          </w:tcPr>
          <w:p w14:paraId="34E7D864" w14:textId="3740FEE4" w:rsidR="00FB2543" w:rsidRPr="00EC0646" w:rsidRDefault="00FB2543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19</w:t>
            </w:r>
          </w:p>
        </w:tc>
        <w:tc>
          <w:tcPr>
            <w:tcW w:w="3573" w:type="dxa"/>
          </w:tcPr>
          <w:p w14:paraId="3D655729" w14:textId="2B21B901" w:rsidR="00FB2543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0.95</w:t>
            </w:r>
          </w:p>
        </w:tc>
      </w:tr>
      <w:tr w:rsidR="00FB2543" w:rsidRPr="00EC0646" w14:paraId="0F97FD30" w14:textId="77777777" w:rsidTr="00D67EC4">
        <w:tc>
          <w:tcPr>
            <w:tcW w:w="3617" w:type="dxa"/>
          </w:tcPr>
          <w:p w14:paraId="00C440F5" w14:textId="537F317E" w:rsidR="00FB2543" w:rsidRPr="00EC0646" w:rsidRDefault="00FB2543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20</w:t>
            </w:r>
          </w:p>
        </w:tc>
        <w:tc>
          <w:tcPr>
            <w:tcW w:w="3573" w:type="dxa"/>
          </w:tcPr>
          <w:p w14:paraId="03FCAD7B" w14:textId="25CEA9B9" w:rsidR="00FB2543" w:rsidRPr="00EC0646" w:rsidRDefault="00D67EC4" w:rsidP="002C0E6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lang w:val="fr-CA"/>
              </w:rPr>
            </w:pPr>
            <w:r w:rsidRPr="00EC0646">
              <w:rPr>
                <w:lang w:val="fr-CA"/>
              </w:rPr>
              <w:t>1.0</w:t>
            </w:r>
          </w:p>
        </w:tc>
      </w:tr>
    </w:tbl>
    <w:p w14:paraId="76AF623B" w14:textId="77777777" w:rsidR="002C0E62" w:rsidRPr="00EC0646" w:rsidRDefault="002C0E62" w:rsidP="002C0E62">
      <w:pPr>
        <w:pStyle w:val="Heading3"/>
        <w:numPr>
          <w:ilvl w:val="0"/>
          <w:numId w:val="0"/>
        </w:numPr>
        <w:ind w:left="1440"/>
        <w:rPr>
          <w:lang w:val="fr-CA"/>
        </w:rPr>
      </w:pPr>
    </w:p>
    <w:p w14:paraId="3A1C9C92" w14:textId="77777777" w:rsidR="002C0E62" w:rsidRPr="00EC0646" w:rsidRDefault="002C0E62" w:rsidP="002C0E62">
      <w:pPr>
        <w:pStyle w:val="Heading3"/>
        <w:numPr>
          <w:ilvl w:val="0"/>
          <w:numId w:val="0"/>
        </w:numPr>
        <w:ind w:left="1080"/>
        <w:rPr>
          <w:lang w:val="fr-CA"/>
        </w:rPr>
      </w:pPr>
    </w:p>
    <w:p w14:paraId="03D21CCC" w14:textId="77777777" w:rsidR="00165304" w:rsidRPr="00EC0646" w:rsidRDefault="00B84DC0" w:rsidP="00165304">
      <w:pPr>
        <w:pStyle w:val="Heading3"/>
        <w:rPr>
          <w:b/>
          <w:lang w:val="fr-CA"/>
        </w:rPr>
      </w:pPr>
      <w:r w:rsidRPr="00EC0646">
        <w:rPr>
          <w:b/>
          <w:lang w:val="fr-CA"/>
        </w:rPr>
        <w:t xml:space="preserve">NŒUD </w:t>
      </w:r>
      <w:r w:rsidR="00165304" w:rsidRPr="00EC0646">
        <w:rPr>
          <w:b/>
          <w:lang w:val="fr-CA"/>
        </w:rPr>
        <w:t>21 (genre de la personne)</w:t>
      </w:r>
    </w:p>
    <w:p w14:paraId="0BF9F873" w14:textId="77777777" w:rsidR="008F5724" w:rsidRPr="00EC0646" w:rsidRDefault="008F5724" w:rsidP="008F5724">
      <w:pPr>
        <w:pStyle w:val="Heading3"/>
        <w:numPr>
          <w:ilvl w:val="0"/>
          <w:numId w:val="0"/>
        </w:numPr>
        <w:ind w:left="1080"/>
        <w:rPr>
          <w:lang w:val="fr-CA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394"/>
        <w:gridCol w:w="3436"/>
      </w:tblGrid>
      <w:tr w:rsidR="008F5724" w:rsidRPr="00EC0646" w14:paraId="10A5D802" w14:textId="77777777" w:rsidTr="008F5724">
        <w:tc>
          <w:tcPr>
            <w:tcW w:w="3394" w:type="dxa"/>
          </w:tcPr>
          <w:p w14:paraId="7C97909E" w14:textId="62225667" w:rsidR="008F5724" w:rsidRPr="00EC0646" w:rsidRDefault="008F5724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M</w:t>
            </w:r>
          </w:p>
        </w:tc>
        <w:tc>
          <w:tcPr>
            <w:tcW w:w="3436" w:type="dxa"/>
          </w:tcPr>
          <w:p w14:paraId="5D93F834" w14:textId="262BAA43" w:rsidR="008F5724" w:rsidRPr="00EC0646" w:rsidRDefault="008F5724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1</w:t>
            </w:r>
          </w:p>
        </w:tc>
      </w:tr>
      <w:tr w:rsidR="008F5724" w:rsidRPr="00EC0646" w14:paraId="277F0D10" w14:textId="77777777" w:rsidTr="008F5724">
        <w:tc>
          <w:tcPr>
            <w:tcW w:w="3394" w:type="dxa"/>
          </w:tcPr>
          <w:p w14:paraId="455C7488" w14:textId="6F0B9ED5" w:rsidR="008F5724" w:rsidRPr="00EC0646" w:rsidRDefault="008F5724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F</w:t>
            </w:r>
          </w:p>
        </w:tc>
        <w:tc>
          <w:tcPr>
            <w:tcW w:w="3436" w:type="dxa"/>
          </w:tcPr>
          <w:p w14:paraId="06EF5AE7" w14:textId="53216CF0" w:rsidR="008F5724" w:rsidRPr="00EC0646" w:rsidRDefault="008F5724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0</w:t>
            </w:r>
          </w:p>
        </w:tc>
      </w:tr>
    </w:tbl>
    <w:p w14:paraId="2EA7618D" w14:textId="77777777" w:rsidR="00165304" w:rsidRPr="00EC0646" w:rsidRDefault="00165304" w:rsidP="00165304">
      <w:pPr>
        <w:pStyle w:val="Heading3"/>
        <w:numPr>
          <w:ilvl w:val="0"/>
          <w:numId w:val="0"/>
        </w:numPr>
        <w:ind w:left="1080"/>
        <w:rPr>
          <w:lang w:val="fr-CA"/>
        </w:rPr>
      </w:pPr>
    </w:p>
    <w:p w14:paraId="665634D6" w14:textId="77777777" w:rsidR="00165304" w:rsidRPr="00EC0646" w:rsidRDefault="00165304" w:rsidP="00165304">
      <w:pPr>
        <w:pStyle w:val="Heading1"/>
        <w:rPr>
          <w:b/>
          <w:lang w:val="fr-CA"/>
        </w:rPr>
      </w:pPr>
      <w:r w:rsidRPr="00EC0646">
        <w:rPr>
          <w:b/>
          <w:lang w:val="fr-CA"/>
        </w:rPr>
        <w:t>FICHIER OUTPUT.csv</w:t>
      </w:r>
    </w:p>
    <w:p w14:paraId="1435F50C" w14:textId="77777777" w:rsidR="00165304" w:rsidRPr="00EC0646" w:rsidRDefault="00165304" w:rsidP="00165304">
      <w:pPr>
        <w:pStyle w:val="Heading2"/>
        <w:rPr>
          <w:lang w:val="fr-CA"/>
        </w:rPr>
      </w:pPr>
      <w:r w:rsidRPr="00EC0646">
        <w:rPr>
          <w:lang w:val="fr-CA"/>
        </w:rPr>
        <w:t xml:space="preserve">1 </w:t>
      </w:r>
      <w:r w:rsidR="00B84DC0" w:rsidRPr="00EC0646">
        <w:rPr>
          <w:lang w:val="fr-CA"/>
        </w:rPr>
        <w:t xml:space="preserve">NŒUD </w:t>
      </w:r>
      <w:r w:rsidRPr="00EC0646">
        <w:rPr>
          <w:lang w:val="fr-CA"/>
        </w:rPr>
        <w:t>AU TOTAL</w:t>
      </w:r>
    </w:p>
    <w:p w14:paraId="75069823" w14:textId="1A50514B" w:rsidR="00165304" w:rsidRPr="00EC0646" w:rsidRDefault="00165304" w:rsidP="00B84DC0">
      <w:pPr>
        <w:pStyle w:val="Heading3"/>
        <w:rPr>
          <w:b/>
          <w:lang w:val="fr-CA"/>
        </w:rPr>
      </w:pPr>
      <w:r w:rsidRPr="00EC0646">
        <w:rPr>
          <w:b/>
          <w:lang w:val="fr-CA"/>
        </w:rPr>
        <w:t>NODES</w:t>
      </w:r>
      <w:r w:rsidR="00B84DC0" w:rsidRPr="00EC0646">
        <w:rPr>
          <w:b/>
          <w:lang w:val="fr-CA"/>
        </w:rPr>
        <w:t xml:space="preserve"> 1</w:t>
      </w:r>
      <w:r w:rsidRPr="00EC0646">
        <w:rPr>
          <w:b/>
          <w:lang w:val="fr-CA"/>
        </w:rPr>
        <w:t xml:space="preserve"> (</w:t>
      </w:r>
      <w:r w:rsidR="00922649" w:rsidRPr="00EC0646">
        <w:rPr>
          <w:b/>
          <w:lang w:val="fr-CA"/>
        </w:rPr>
        <w:t xml:space="preserve">évaluation </w:t>
      </w:r>
      <w:r w:rsidRPr="00EC0646">
        <w:rPr>
          <w:b/>
          <w:lang w:val="fr-CA"/>
        </w:rPr>
        <w:t>du film)</w:t>
      </w:r>
    </w:p>
    <w:p w14:paraId="010B1A06" w14:textId="77777777" w:rsidR="000A30C4" w:rsidRPr="00EC0646" w:rsidRDefault="000A30C4" w:rsidP="000A30C4">
      <w:pPr>
        <w:pStyle w:val="Heading3"/>
        <w:numPr>
          <w:ilvl w:val="0"/>
          <w:numId w:val="0"/>
        </w:numPr>
        <w:ind w:left="1080"/>
        <w:rPr>
          <w:lang w:val="fr-CA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394"/>
        <w:gridCol w:w="3436"/>
      </w:tblGrid>
      <w:tr w:rsidR="000A682A" w:rsidRPr="00EC0646" w14:paraId="3A28817B" w14:textId="77777777" w:rsidTr="000A682A">
        <w:tc>
          <w:tcPr>
            <w:tcW w:w="3394" w:type="dxa"/>
          </w:tcPr>
          <w:p w14:paraId="4BEAF865" w14:textId="3DC44171" w:rsidR="000A682A" w:rsidRPr="00EC0646" w:rsidRDefault="000A682A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0</w:t>
            </w:r>
          </w:p>
        </w:tc>
        <w:tc>
          <w:tcPr>
            <w:tcW w:w="3436" w:type="dxa"/>
          </w:tcPr>
          <w:p w14:paraId="1048210C" w14:textId="7AA50368" w:rsidR="000A682A" w:rsidRPr="00EC0646" w:rsidRDefault="000A682A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0</w:t>
            </w:r>
          </w:p>
        </w:tc>
      </w:tr>
      <w:tr w:rsidR="000A682A" w:rsidRPr="00EC0646" w14:paraId="535C485A" w14:textId="77777777" w:rsidTr="000A682A">
        <w:tc>
          <w:tcPr>
            <w:tcW w:w="3394" w:type="dxa"/>
          </w:tcPr>
          <w:p w14:paraId="3EFC2765" w14:textId="785C2B54" w:rsidR="000A682A" w:rsidRPr="00EC0646" w:rsidRDefault="000A682A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1</w:t>
            </w:r>
          </w:p>
        </w:tc>
        <w:tc>
          <w:tcPr>
            <w:tcW w:w="3436" w:type="dxa"/>
          </w:tcPr>
          <w:p w14:paraId="6A80341E" w14:textId="2780A50B" w:rsidR="000A682A" w:rsidRPr="00EC0646" w:rsidRDefault="000A682A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0.2</w:t>
            </w:r>
          </w:p>
        </w:tc>
      </w:tr>
      <w:tr w:rsidR="000A682A" w:rsidRPr="00EC0646" w14:paraId="7169A2B8" w14:textId="77777777" w:rsidTr="000A682A">
        <w:tc>
          <w:tcPr>
            <w:tcW w:w="3394" w:type="dxa"/>
          </w:tcPr>
          <w:p w14:paraId="16507C4A" w14:textId="19F1217D" w:rsidR="000A682A" w:rsidRPr="00EC0646" w:rsidRDefault="000A682A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2</w:t>
            </w:r>
          </w:p>
        </w:tc>
        <w:tc>
          <w:tcPr>
            <w:tcW w:w="3436" w:type="dxa"/>
          </w:tcPr>
          <w:p w14:paraId="28BCE353" w14:textId="0D485F01" w:rsidR="000A682A" w:rsidRPr="00EC0646" w:rsidRDefault="000A682A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0.4</w:t>
            </w:r>
          </w:p>
        </w:tc>
      </w:tr>
      <w:tr w:rsidR="000A682A" w:rsidRPr="00EC0646" w14:paraId="70F59E75" w14:textId="77777777" w:rsidTr="000A682A">
        <w:tc>
          <w:tcPr>
            <w:tcW w:w="3394" w:type="dxa"/>
          </w:tcPr>
          <w:p w14:paraId="7C945631" w14:textId="5666842E" w:rsidR="000A682A" w:rsidRPr="00EC0646" w:rsidRDefault="000A682A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3</w:t>
            </w:r>
          </w:p>
        </w:tc>
        <w:tc>
          <w:tcPr>
            <w:tcW w:w="3436" w:type="dxa"/>
          </w:tcPr>
          <w:p w14:paraId="61BB7EA0" w14:textId="282E0F86" w:rsidR="000A682A" w:rsidRPr="00EC0646" w:rsidRDefault="000A682A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0.6</w:t>
            </w:r>
          </w:p>
        </w:tc>
      </w:tr>
      <w:tr w:rsidR="000A682A" w:rsidRPr="00EC0646" w14:paraId="2BBFC155" w14:textId="77777777" w:rsidTr="000A682A">
        <w:tc>
          <w:tcPr>
            <w:tcW w:w="3394" w:type="dxa"/>
          </w:tcPr>
          <w:p w14:paraId="19CCE2A5" w14:textId="35E9AE34" w:rsidR="000A682A" w:rsidRPr="00EC0646" w:rsidRDefault="000A682A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4</w:t>
            </w:r>
          </w:p>
        </w:tc>
        <w:tc>
          <w:tcPr>
            <w:tcW w:w="3436" w:type="dxa"/>
          </w:tcPr>
          <w:p w14:paraId="641F9C65" w14:textId="0D774863" w:rsidR="000A682A" w:rsidRPr="00EC0646" w:rsidRDefault="000A682A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0.8</w:t>
            </w:r>
          </w:p>
        </w:tc>
      </w:tr>
      <w:tr w:rsidR="000A682A" w:rsidRPr="00EC0646" w14:paraId="7859795E" w14:textId="77777777" w:rsidTr="000A682A">
        <w:tc>
          <w:tcPr>
            <w:tcW w:w="3394" w:type="dxa"/>
          </w:tcPr>
          <w:p w14:paraId="7668B045" w14:textId="60CCE465" w:rsidR="000A682A" w:rsidRPr="00EC0646" w:rsidRDefault="000A682A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5</w:t>
            </w:r>
          </w:p>
        </w:tc>
        <w:tc>
          <w:tcPr>
            <w:tcW w:w="3436" w:type="dxa"/>
          </w:tcPr>
          <w:p w14:paraId="293F3177" w14:textId="27148AD9" w:rsidR="000A682A" w:rsidRPr="00EC0646" w:rsidRDefault="000A682A" w:rsidP="003606B5">
            <w:pPr>
              <w:pStyle w:val="Heading5"/>
              <w:numPr>
                <w:ilvl w:val="0"/>
                <w:numId w:val="0"/>
              </w:numPr>
              <w:jc w:val="center"/>
              <w:outlineLvl w:val="4"/>
              <w:rPr>
                <w:lang w:val="fr-CA"/>
              </w:rPr>
            </w:pPr>
            <w:r w:rsidRPr="00EC0646">
              <w:rPr>
                <w:lang w:val="fr-CA"/>
              </w:rPr>
              <w:t>1</w:t>
            </w:r>
          </w:p>
        </w:tc>
      </w:tr>
    </w:tbl>
    <w:p w14:paraId="21F21B18" w14:textId="77777777" w:rsidR="000A30C4" w:rsidRPr="00EC0646" w:rsidRDefault="000A30C4" w:rsidP="000A30C4">
      <w:pPr>
        <w:pStyle w:val="Heading3"/>
        <w:numPr>
          <w:ilvl w:val="0"/>
          <w:numId w:val="0"/>
        </w:numPr>
        <w:ind w:left="1080"/>
        <w:rPr>
          <w:lang w:val="fr-CA"/>
        </w:rPr>
      </w:pPr>
    </w:p>
    <w:p w14:paraId="19075B32" w14:textId="77777777" w:rsidR="00A96F06" w:rsidRPr="00EC0646" w:rsidRDefault="00A96F06" w:rsidP="00165304">
      <w:pPr>
        <w:pStyle w:val="Heading1"/>
        <w:numPr>
          <w:ilvl w:val="0"/>
          <w:numId w:val="0"/>
        </w:numPr>
        <w:ind w:left="360"/>
        <w:rPr>
          <w:lang w:val="fr-CA"/>
        </w:rPr>
      </w:pPr>
    </w:p>
    <w:sectPr w:rsidR="00A96F06" w:rsidRPr="00EC0646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AC88D" w14:textId="77777777" w:rsidR="00063B47" w:rsidRDefault="00063B47">
      <w:pPr>
        <w:spacing w:after="0" w:line="240" w:lineRule="auto"/>
      </w:pPr>
      <w:r>
        <w:separator/>
      </w:r>
    </w:p>
    <w:p w14:paraId="1F0CC30F" w14:textId="77777777" w:rsidR="00063B47" w:rsidRDefault="00063B47"/>
  </w:endnote>
  <w:endnote w:type="continuationSeparator" w:id="0">
    <w:p w14:paraId="738BC37D" w14:textId="77777777" w:rsidR="00063B47" w:rsidRDefault="00063B47">
      <w:pPr>
        <w:spacing w:after="0" w:line="240" w:lineRule="auto"/>
      </w:pPr>
      <w:r>
        <w:continuationSeparator/>
      </w:r>
    </w:p>
    <w:p w14:paraId="53D78546" w14:textId="77777777" w:rsidR="00063B47" w:rsidRDefault="00063B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F846" w14:textId="77777777" w:rsidR="00A96F06" w:rsidRDefault="00A34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C064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940D2" w14:textId="77777777" w:rsidR="00063B47" w:rsidRDefault="00063B47">
      <w:pPr>
        <w:spacing w:after="0" w:line="240" w:lineRule="auto"/>
      </w:pPr>
      <w:r>
        <w:separator/>
      </w:r>
    </w:p>
    <w:p w14:paraId="42688551" w14:textId="77777777" w:rsidR="00063B47" w:rsidRDefault="00063B47"/>
  </w:footnote>
  <w:footnote w:type="continuationSeparator" w:id="0">
    <w:p w14:paraId="3067EA7B" w14:textId="77777777" w:rsidR="00063B47" w:rsidRDefault="00063B47">
      <w:pPr>
        <w:spacing w:after="0" w:line="240" w:lineRule="auto"/>
      </w:pPr>
      <w:r>
        <w:continuationSeparator/>
      </w:r>
    </w:p>
    <w:p w14:paraId="1D9B4B93" w14:textId="77777777" w:rsidR="00063B47" w:rsidRDefault="00063B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6D36258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pStyle w:val="Heading5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B8C"/>
    <w:rsid w:val="000461CD"/>
    <w:rsid w:val="00063B47"/>
    <w:rsid w:val="000A30C4"/>
    <w:rsid w:val="000A682A"/>
    <w:rsid w:val="00122ECA"/>
    <w:rsid w:val="00157B8C"/>
    <w:rsid w:val="00165304"/>
    <w:rsid w:val="002C0E62"/>
    <w:rsid w:val="00380A09"/>
    <w:rsid w:val="006935D3"/>
    <w:rsid w:val="007C2CCB"/>
    <w:rsid w:val="00832EA3"/>
    <w:rsid w:val="008F5724"/>
    <w:rsid w:val="00922649"/>
    <w:rsid w:val="00925001"/>
    <w:rsid w:val="00A34AC1"/>
    <w:rsid w:val="00A96F06"/>
    <w:rsid w:val="00B84DC0"/>
    <w:rsid w:val="00CC0525"/>
    <w:rsid w:val="00D67EC4"/>
    <w:rsid w:val="00E94BD9"/>
    <w:rsid w:val="00EC0646"/>
    <w:rsid w:val="00FB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13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CC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9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com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26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Andres Cuervo Moreno</dc:creator>
  <cp:keywords/>
  <dc:description/>
  <cp:lastModifiedBy>Alvaro Andres Cuervo Moreno</cp:lastModifiedBy>
  <cp:revision>13</cp:revision>
  <dcterms:created xsi:type="dcterms:W3CDTF">2018-05-30T19:13:00Z</dcterms:created>
  <dcterms:modified xsi:type="dcterms:W3CDTF">2018-10-29T15:36:00Z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